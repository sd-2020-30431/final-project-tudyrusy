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1789A" w14:textId="16D92443" w:rsidR="008C4393" w:rsidRPr="00D047E9" w:rsidRDefault="00AB5D48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Airplane Checkup</w:t>
      </w:r>
    </w:p>
    <w:p w14:paraId="4C7C7A3F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5E6A959B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39FA4987" w14:textId="6F3D68B5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51E3A14D" w14:textId="77777777" w:rsidR="008C4393" w:rsidRPr="00D047E9" w:rsidRDefault="008C4393"/>
    <w:p w14:paraId="24AFD7F9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08FD2C80" w14:textId="77777777" w:rsidR="008C4393" w:rsidRPr="00D047E9" w:rsidRDefault="008C4393"/>
    <w:p w14:paraId="73A0D116" w14:textId="77777777" w:rsidR="008C4393" w:rsidRPr="00D047E9" w:rsidRDefault="008C4393">
      <w:pPr>
        <w:pStyle w:val="BodyText"/>
      </w:pPr>
    </w:p>
    <w:p w14:paraId="7B8227BC" w14:textId="77777777" w:rsidR="008C4393" w:rsidRPr="00D047E9" w:rsidRDefault="008C4393">
      <w:pPr>
        <w:pStyle w:val="BodyText"/>
      </w:pPr>
    </w:p>
    <w:p w14:paraId="4B3B431E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B8ABE6D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3390ACA4" w14:textId="77777777">
        <w:tc>
          <w:tcPr>
            <w:tcW w:w="2304" w:type="dxa"/>
          </w:tcPr>
          <w:p w14:paraId="54B81DFC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66323D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462BA09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A87B75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63DDEB8F" w14:textId="77777777">
        <w:tc>
          <w:tcPr>
            <w:tcW w:w="2304" w:type="dxa"/>
          </w:tcPr>
          <w:p w14:paraId="503BDFFA" w14:textId="0992ADB5" w:rsidR="008C4393" w:rsidRPr="00D047E9" w:rsidRDefault="00AB5D48">
            <w:pPr>
              <w:pStyle w:val="Tabletext"/>
            </w:pPr>
            <w:r>
              <w:t>19/03/2020</w:t>
            </w:r>
          </w:p>
        </w:tc>
        <w:tc>
          <w:tcPr>
            <w:tcW w:w="1152" w:type="dxa"/>
          </w:tcPr>
          <w:p w14:paraId="240C4FD7" w14:textId="3C88BB39" w:rsidR="008C4393" w:rsidRPr="00D047E9" w:rsidRDefault="00AB5D4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75FB2AA" w14:textId="7BC42B34" w:rsidR="008C4393" w:rsidRPr="00D047E9" w:rsidRDefault="00AB5D48">
            <w:pPr>
              <w:pStyle w:val="Tabletext"/>
            </w:pPr>
            <w:r>
              <w:t>First touch</w:t>
            </w:r>
          </w:p>
        </w:tc>
        <w:tc>
          <w:tcPr>
            <w:tcW w:w="2304" w:type="dxa"/>
          </w:tcPr>
          <w:p w14:paraId="7D55E923" w14:textId="7971098D" w:rsidR="008C4393" w:rsidRPr="00D047E9" w:rsidRDefault="00AB5D48">
            <w:pPr>
              <w:pStyle w:val="Tabletext"/>
            </w:pPr>
            <w:r>
              <w:t>Rus Tudor</w:t>
            </w:r>
          </w:p>
        </w:tc>
      </w:tr>
      <w:tr w:rsidR="008C4393" w:rsidRPr="00D047E9" w14:paraId="39420964" w14:textId="77777777">
        <w:tc>
          <w:tcPr>
            <w:tcW w:w="2304" w:type="dxa"/>
          </w:tcPr>
          <w:p w14:paraId="53A2B2ED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3B7101B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0F1A5C3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1710E66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4D728B7" w14:textId="77777777">
        <w:tc>
          <w:tcPr>
            <w:tcW w:w="2304" w:type="dxa"/>
          </w:tcPr>
          <w:p w14:paraId="356F0CD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04D0B00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6AB9F85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11384B7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67509FD9" w14:textId="77777777">
        <w:tc>
          <w:tcPr>
            <w:tcW w:w="2304" w:type="dxa"/>
          </w:tcPr>
          <w:p w14:paraId="4D41ABDA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B6AACF3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679CF8C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A1C3601" w14:textId="77777777" w:rsidR="008C4393" w:rsidRPr="00D047E9" w:rsidRDefault="008C4393">
            <w:pPr>
              <w:pStyle w:val="Tabletext"/>
            </w:pPr>
          </w:p>
        </w:tc>
      </w:tr>
    </w:tbl>
    <w:p w14:paraId="1B113FB8" w14:textId="77777777" w:rsidR="008C4393" w:rsidRPr="00D047E9" w:rsidRDefault="008C4393"/>
    <w:p w14:paraId="7FC6414B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73C3D713" w14:textId="77777777" w:rsidR="00D047E9" w:rsidRPr="00F96008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F9600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3B1EE56B" w14:textId="77777777" w:rsidR="00D047E9" w:rsidRPr="00F96008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F9600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2B541AE8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F96008">
        <w:lastRenderedPageBreak/>
        <w:fldChar w:fldCharType="begin"/>
      </w:r>
      <w:r w:rsidR="00F96008">
        <w:instrText xml:space="preserve">title  \* Mergeformat </w:instrText>
      </w:r>
      <w:r w:rsidR="00F96008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F96008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5498F25F" w14:textId="77777777" w:rsidR="008C4393" w:rsidRPr="00D047E9" w:rsidRDefault="008C4393" w:rsidP="00D047E9">
      <w:pPr>
        <w:pStyle w:val="InfoBlue"/>
      </w:pPr>
    </w:p>
    <w:p w14:paraId="0A971A48" w14:textId="03541C40"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4CCC8590" w14:textId="77777777" w:rsidR="00F122BE" w:rsidRPr="00F122BE" w:rsidRDefault="00F122BE" w:rsidP="00F122BE"/>
    <w:p w14:paraId="08467608" w14:textId="236267F1" w:rsidR="00D739D1" w:rsidRPr="00F122BE" w:rsidRDefault="00F122BE" w:rsidP="00F122BE">
      <w:pPr>
        <w:ind w:firstLine="720"/>
        <w:rPr>
          <w:sz w:val="24"/>
          <w:szCs w:val="24"/>
        </w:rPr>
      </w:pPr>
      <w:r w:rsidRPr="00F122BE">
        <w:rPr>
          <w:sz w:val="24"/>
          <w:szCs w:val="24"/>
        </w:rPr>
        <w:t>Actors: Engineer, Pilot, Control Tower</w:t>
      </w:r>
    </w:p>
    <w:p w14:paraId="113A441F" w14:textId="77777777" w:rsidR="00F122BE" w:rsidRPr="00D739D1" w:rsidRDefault="00F122BE" w:rsidP="00D739D1"/>
    <w:p w14:paraId="31F763B5" w14:textId="0195A84B" w:rsidR="0004741B" w:rsidRPr="00F122BE" w:rsidRDefault="0004741B" w:rsidP="0004741B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Use case: </w:t>
      </w:r>
      <w:r w:rsidR="00D739D1" w:rsidRPr="00F122BE">
        <w:rPr>
          <w:bCs/>
          <w:iCs/>
          <w:sz w:val="24"/>
        </w:rPr>
        <w:t>Check component</w:t>
      </w:r>
    </w:p>
    <w:p w14:paraId="7AB8F383" w14:textId="7115D1AA" w:rsidR="0004741B" w:rsidRPr="00F122BE" w:rsidRDefault="0004741B" w:rsidP="0004741B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Level: </w:t>
      </w:r>
      <w:r w:rsidR="00D739D1" w:rsidRPr="00F122BE">
        <w:rPr>
          <w:bCs/>
          <w:iCs/>
          <w:sz w:val="24"/>
        </w:rPr>
        <w:t>user global level</w:t>
      </w:r>
    </w:p>
    <w:p w14:paraId="2462E3D9" w14:textId="7EAEB3E0" w:rsidR="0004741B" w:rsidRPr="00F122BE" w:rsidRDefault="0004741B" w:rsidP="0004741B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Primary actor: </w:t>
      </w:r>
      <w:r w:rsidR="00D739D1" w:rsidRPr="00F122BE">
        <w:rPr>
          <w:bCs/>
          <w:iCs/>
          <w:sz w:val="24"/>
        </w:rPr>
        <w:t>Engineer</w:t>
      </w:r>
    </w:p>
    <w:p w14:paraId="00CBCE08" w14:textId="2715313E" w:rsidR="006C543D" w:rsidRPr="00F122BE" w:rsidRDefault="006C543D" w:rsidP="0004741B">
      <w:pPr>
        <w:spacing w:line="240" w:lineRule="auto"/>
        <w:ind w:left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Main success scenario: </w:t>
      </w:r>
      <w:r w:rsidR="00D739D1" w:rsidRPr="00F122BE">
        <w:rPr>
          <w:bCs/>
          <w:iCs/>
          <w:sz w:val="24"/>
        </w:rPr>
        <w:t>the engineer logs in, enters the airplane menu and checks components 1 by 1</w:t>
      </w:r>
    </w:p>
    <w:p w14:paraId="25ABC659" w14:textId="273ED738" w:rsidR="00D047E9" w:rsidRPr="00F122BE" w:rsidRDefault="00D047E9" w:rsidP="0004741B">
      <w:pPr>
        <w:spacing w:line="240" w:lineRule="auto"/>
        <w:ind w:left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Extensions: </w:t>
      </w:r>
    </w:p>
    <w:p w14:paraId="49E51C13" w14:textId="296283EB" w:rsidR="008C4393" w:rsidRPr="00F122BE" w:rsidRDefault="008C4393" w:rsidP="00D047E9">
      <w:pPr>
        <w:pStyle w:val="InfoBlue"/>
        <w:rPr>
          <w:bCs/>
          <w:i w:val="0"/>
          <w:iCs/>
          <w:color w:val="auto"/>
        </w:rPr>
      </w:pPr>
    </w:p>
    <w:p w14:paraId="1423D12A" w14:textId="6675BB91" w:rsidR="00D739D1" w:rsidRPr="00F122BE" w:rsidRDefault="00D739D1" w:rsidP="00D739D1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Use case: </w:t>
      </w:r>
      <w:r w:rsidRPr="00F122BE">
        <w:rPr>
          <w:bCs/>
          <w:iCs/>
          <w:sz w:val="24"/>
        </w:rPr>
        <w:t>OK flag</w:t>
      </w:r>
    </w:p>
    <w:p w14:paraId="3D1BE72A" w14:textId="07BFF418" w:rsidR="00D739D1" w:rsidRPr="00F122BE" w:rsidRDefault="00D739D1" w:rsidP="00D739D1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Level: </w:t>
      </w:r>
      <w:r w:rsidRPr="00F122BE">
        <w:rPr>
          <w:bCs/>
          <w:iCs/>
          <w:sz w:val="24"/>
        </w:rPr>
        <w:t>user global level</w:t>
      </w:r>
    </w:p>
    <w:p w14:paraId="728004DB" w14:textId="6CBA48BD" w:rsidR="00D739D1" w:rsidRPr="00F122BE" w:rsidRDefault="00D739D1" w:rsidP="00D739D1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Primary actor: </w:t>
      </w:r>
      <w:r w:rsidRPr="00F122BE">
        <w:rPr>
          <w:bCs/>
          <w:iCs/>
          <w:sz w:val="24"/>
        </w:rPr>
        <w:t>control tower</w:t>
      </w:r>
    </w:p>
    <w:p w14:paraId="34473427" w14:textId="51DA6117" w:rsidR="00D739D1" w:rsidRPr="00F122BE" w:rsidRDefault="00D739D1" w:rsidP="00D739D1">
      <w:pPr>
        <w:spacing w:line="240" w:lineRule="auto"/>
        <w:ind w:left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Main success scenario: </w:t>
      </w:r>
      <w:r w:rsidRPr="00F122BE">
        <w:rPr>
          <w:bCs/>
          <w:iCs/>
          <w:sz w:val="24"/>
        </w:rPr>
        <w:t>the control tower gives the ok to the pilot after seeing the report from the engineer</w:t>
      </w:r>
    </w:p>
    <w:p w14:paraId="2AA899E8" w14:textId="4D1FC48A" w:rsidR="00D739D1" w:rsidRPr="00F122BE" w:rsidRDefault="00D739D1" w:rsidP="00D739D1">
      <w:pPr>
        <w:spacing w:line="240" w:lineRule="auto"/>
        <w:ind w:left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Extensions: </w:t>
      </w:r>
      <w:r w:rsidRPr="00F122BE">
        <w:rPr>
          <w:bCs/>
          <w:iCs/>
          <w:sz w:val="24"/>
        </w:rPr>
        <w:t xml:space="preserve">the </w:t>
      </w:r>
      <w:r w:rsidR="001E62A6" w:rsidRPr="00F122BE">
        <w:rPr>
          <w:bCs/>
          <w:iCs/>
          <w:sz w:val="24"/>
        </w:rPr>
        <w:t>report states that there is a problem so the control tower gives the pilot a warning regarding the problem</w:t>
      </w:r>
    </w:p>
    <w:p w14:paraId="436BA849" w14:textId="212515AD" w:rsidR="00D739D1" w:rsidRPr="00F122BE" w:rsidRDefault="00D739D1" w:rsidP="00D739D1">
      <w:pPr>
        <w:pStyle w:val="BodyText"/>
        <w:rPr>
          <w:bCs/>
        </w:rPr>
      </w:pPr>
    </w:p>
    <w:p w14:paraId="55B9E3FD" w14:textId="4ACAB298" w:rsidR="00D739D1" w:rsidRPr="00F122BE" w:rsidRDefault="00D739D1" w:rsidP="00D739D1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Use case: </w:t>
      </w:r>
      <w:r w:rsidR="001E62A6" w:rsidRPr="00F122BE">
        <w:rPr>
          <w:bCs/>
          <w:iCs/>
          <w:sz w:val="24"/>
        </w:rPr>
        <w:t>Pilot receive ok</w:t>
      </w:r>
    </w:p>
    <w:p w14:paraId="576C5679" w14:textId="6B6A6F96" w:rsidR="00D739D1" w:rsidRPr="00F122BE" w:rsidRDefault="00D739D1" w:rsidP="00D739D1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Level: </w:t>
      </w:r>
      <w:r w:rsidR="001E62A6" w:rsidRPr="00F122BE">
        <w:rPr>
          <w:bCs/>
          <w:iCs/>
          <w:sz w:val="24"/>
        </w:rPr>
        <w:t>user global level</w:t>
      </w:r>
    </w:p>
    <w:p w14:paraId="723E3992" w14:textId="0842FBAB" w:rsidR="00D739D1" w:rsidRPr="00F122BE" w:rsidRDefault="00D739D1" w:rsidP="00D739D1">
      <w:pPr>
        <w:spacing w:line="240" w:lineRule="auto"/>
        <w:ind w:firstLine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Primary actor: </w:t>
      </w:r>
      <w:r w:rsidR="001E62A6" w:rsidRPr="00F122BE">
        <w:rPr>
          <w:bCs/>
          <w:iCs/>
          <w:sz w:val="24"/>
        </w:rPr>
        <w:t>pilot</w:t>
      </w:r>
      <w:bookmarkStart w:id="5" w:name="_GoBack"/>
      <w:bookmarkEnd w:id="5"/>
    </w:p>
    <w:p w14:paraId="5833792B" w14:textId="54024B58" w:rsidR="00D739D1" w:rsidRPr="00F122BE" w:rsidRDefault="00D739D1" w:rsidP="00D739D1">
      <w:pPr>
        <w:spacing w:line="240" w:lineRule="auto"/>
        <w:ind w:left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Main success scenario: </w:t>
      </w:r>
      <w:r w:rsidR="001E62A6" w:rsidRPr="00F122BE">
        <w:rPr>
          <w:bCs/>
          <w:iCs/>
          <w:sz w:val="24"/>
        </w:rPr>
        <w:t>pilot logs in, and waits for instructions from the control tower</w:t>
      </w:r>
    </w:p>
    <w:p w14:paraId="49BC4C73" w14:textId="77115F82" w:rsidR="00D739D1" w:rsidRPr="00F122BE" w:rsidRDefault="00D739D1" w:rsidP="00D739D1">
      <w:pPr>
        <w:spacing w:line="240" w:lineRule="auto"/>
        <w:ind w:left="720"/>
        <w:jc w:val="both"/>
        <w:rPr>
          <w:bCs/>
          <w:iCs/>
          <w:sz w:val="24"/>
        </w:rPr>
      </w:pPr>
      <w:r w:rsidRPr="00F122BE">
        <w:rPr>
          <w:bCs/>
          <w:iCs/>
          <w:sz w:val="24"/>
        </w:rPr>
        <w:t xml:space="preserve">Extensions: </w:t>
      </w:r>
    </w:p>
    <w:p w14:paraId="26BD50C3" w14:textId="57BE24DC" w:rsidR="00D739D1" w:rsidRDefault="00D739D1" w:rsidP="00D739D1">
      <w:pPr>
        <w:pStyle w:val="BodyText"/>
      </w:pPr>
    </w:p>
    <w:p w14:paraId="3498EAC8" w14:textId="315C0DFF" w:rsidR="00BB61E6" w:rsidRDefault="00BB61E6" w:rsidP="00D739D1">
      <w:pPr>
        <w:pStyle w:val="BodyText"/>
      </w:pPr>
    </w:p>
    <w:p w14:paraId="3391B59F" w14:textId="1AFC7541" w:rsidR="00BB61E6" w:rsidRDefault="00BB61E6" w:rsidP="00D739D1">
      <w:pPr>
        <w:pStyle w:val="BodyText"/>
      </w:pPr>
    </w:p>
    <w:p w14:paraId="622AF084" w14:textId="64495639" w:rsidR="00BB61E6" w:rsidRDefault="00BB61E6" w:rsidP="00D739D1">
      <w:pPr>
        <w:pStyle w:val="BodyText"/>
      </w:pPr>
    </w:p>
    <w:p w14:paraId="6C7DB7F9" w14:textId="54446253" w:rsidR="00BB61E6" w:rsidRDefault="00BB61E6" w:rsidP="00D739D1">
      <w:pPr>
        <w:pStyle w:val="BodyText"/>
      </w:pPr>
    </w:p>
    <w:p w14:paraId="5E7CF2AD" w14:textId="19838762" w:rsidR="00BB61E6" w:rsidRDefault="00BB61E6" w:rsidP="00D739D1">
      <w:pPr>
        <w:pStyle w:val="BodyText"/>
      </w:pPr>
    </w:p>
    <w:p w14:paraId="65ED6742" w14:textId="502B7F8A" w:rsidR="00BB61E6" w:rsidRDefault="00BB61E6" w:rsidP="00D739D1">
      <w:pPr>
        <w:pStyle w:val="BodyText"/>
      </w:pPr>
    </w:p>
    <w:p w14:paraId="2FC8AA86" w14:textId="0E1C3940" w:rsidR="00BB61E6" w:rsidRDefault="00BB61E6" w:rsidP="00D739D1">
      <w:pPr>
        <w:pStyle w:val="BodyText"/>
      </w:pPr>
    </w:p>
    <w:p w14:paraId="6BCD06C4" w14:textId="4D4AFD4B" w:rsidR="00BB61E6" w:rsidRDefault="00BB61E6" w:rsidP="00D739D1">
      <w:pPr>
        <w:pStyle w:val="BodyText"/>
      </w:pPr>
    </w:p>
    <w:p w14:paraId="50E4003C" w14:textId="2B6D0C70" w:rsidR="00BB61E6" w:rsidRDefault="00BB61E6" w:rsidP="00D739D1">
      <w:pPr>
        <w:pStyle w:val="BodyText"/>
      </w:pPr>
    </w:p>
    <w:p w14:paraId="1182E966" w14:textId="7FCA530E" w:rsidR="00BB61E6" w:rsidRDefault="00BB61E6" w:rsidP="00D739D1">
      <w:pPr>
        <w:pStyle w:val="BodyText"/>
      </w:pPr>
    </w:p>
    <w:p w14:paraId="0FE12DDC" w14:textId="57BCA50E" w:rsidR="00BB61E6" w:rsidRDefault="00BB61E6" w:rsidP="00D739D1">
      <w:pPr>
        <w:pStyle w:val="BodyText"/>
      </w:pPr>
    </w:p>
    <w:p w14:paraId="7B14EC8A" w14:textId="0348BE7F" w:rsidR="00BB61E6" w:rsidRDefault="00BB61E6" w:rsidP="00D739D1">
      <w:pPr>
        <w:pStyle w:val="BodyText"/>
      </w:pPr>
    </w:p>
    <w:p w14:paraId="18C0C762" w14:textId="77777777" w:rsidR="00BB61E6" w:rsidRPr="00D739D1" w:rsidRDefault="00BB61E6" w:rsidP="00D739D1">
      <w:pPr>
        <w:pStyle w:val="BodyText"/>
      </w:pPr>
    </w:p>
    <w:p w14:paraId="7572DEC7" w14:textId="5B014393" w:rsidR="008C4393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14:paraId="5EA692C0" w14:textId="77777777" w:rsidR="00BB61E6" w:rsidRDefault="00BB61E6" w:rsidP="00D047E9">
      <w:pPr>
        <w:pStyle w:val="InfoBlue"/>
      </w:pPr>
    </w:p>
    <w:p w14:paraId="63098E03" w14:textId="77777777" w:rsidR="00BB61E6" w:rsidRDefault="00BB61E6" w:rsidP="00D047E9">
      <w:pPr>
        <w:pStyle w:val="InfoBlue"/>
      </w:pPr>
    </w:p>
    <w:p w14:paraId="52D96098" w14:textId="3758C1A4" w:rsidR="008C4393" w:rsidRPr="00D047E9" w:rsidRDefault="00BB61E6" w:rsidP="00D047E9">
      <w:pPr>
        <w:pStyle w:val="InfoBlue"/>
      </w:pPr>
      <w:r>
        <w:pict w14:anchorId="4A95C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87.35pt">
            <v:imagedata r:id="rId8" o:title="UseCase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5CB6E" w14:textId="77777777" w:rsidR="00F96008" w:rsidRDefault="00F96008">
      <w:pPr>
        <w:spacing w:line="240" w:lineRule="auto"/>
      </w:pPr>
      <w:r>
        <w:separator/>
      </w:r>
    </w:p>
  </w:endnote>
  <w:endnote w:type="continuationSeparator" w:id="0">
    <w:p w14:paraId="62194662" w14:textId="77777777" w:rsidR="00F96008" w:rsidRDefault="00F96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65AD735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251776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021370" w14:textId="23E47C43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F96008">
            <w:fldChar w:fldCharType="begin"/>
          </w:r>
          <w:r w:rsidR="00F96008">
            <w:instrText xml:space="preserve"> DOCPROPERTY "Company"  \* MERGEFORMAT </w:instrText>
          </w:r>
          <w:r w:rsidR="00F96008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F96008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AB5D4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B0760C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4A2EA74C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E7E99" w14:textId="77777777" w:rsidR="00F96008" w:rsidRDefault="00F96008">
      <w:pPr>
        <w:spacing w:line="240" w:lineRule="auto"/>
      </w:pPr>
      <w:r>
        <w:separator/>
      </w:r>
    </w:p>
  </w:footnote>
  <w:footnote w:type="continuationSeparator" w:id="0">
    <w:p w14:paraId="7FFBC904" w14:textId="77777777" w:rsidR="00F96008" w:rsidRDefault="00F960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3FB18" w14:textId="77777777" w:rsidR="008C4393" w:rsidRDefault="008C4393">
    <w:pPr>
      <w:rPr>
        <w:sz w:val="24"/>
      </w:rPr>
    </w:pPr>
  </w:p>
  <w:p w14:paraId="32E4AE5F" w14:textId="77777777" w:rsidR="008C4393" w:rsidRDefault="008C4393">
    <w:pPr>
      <w:pBdr>
        <w:top w:val="single" w:sz="6" w:space="1" w:color="auto"/>
      </w:pBdr>
      <w:rPr>
        <w:sz w:val="24"/>
      </w:rPr>
    </w:pPr>
  </w:p>
  <w:p w14:paraId="0A024683" w14:textId="29B269D0" w:rsidR="008C4393" w:rsidRDefault="00F96008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AB5D48">
      <w:rPr>
        <w:rFonts w:ascii="Arial" w:hAnsi="Arial"/>
        <w:b/>
        <w:sz w:val="36"/>
      </w:rPr>
      <w:t>Rus Tudor</w:t>
    </w:r>
    <w:r>
      <w:rPr>
        <w:rFonts w:ascii="Arial" w:hAnsi="Arial"/>
        <w:b/>
        <w:sz w:val="36"/>
      </w:rPr>
      <w:fldChar w:fldCharType="end"/>
    </w:r>
  </w:p>
  <w:p w14:paraId="1457B475" w14:textId="2A990BC0" w:rsidR="0004741B" w:rsidRDefault="00F96008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B5D48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03B2AE12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78CC998A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082FF0AF" w14:textId="77777777">
      <w:tc>
        <w:tcPr>
          <w:tcW w:w="6379" w:type="dxa"/>
        </w:tcPr>
        <w:p w14:paraId="019259B4" w14:textId="1351B0BE" w:rsidR="008C4393" w:rsidRDefault="00AB5D48">
          <w:r>
            <w:t>Airplane Checkup</w:t>
          </w:r>
        </w:p>
      </w:tc>
      <w:tc>
        <w:tcPr>
          <w:tcW w:w="3179" w:type="dxa"/>
        </w:tcPr>
        <w:p w14:paraId="6687F0DB" w14:textId="61A455AB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14:paraId="10547774" w14:textId="77777777">
      <w:tc>
        <w:tcPr>
          <w:tcW w:w="6379" w:type="dxa"/>
        </w:tcPr>
        <w:p w14:paraId="32311077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1F516320" w14:textId="429507DF" w:rsidR="008C4393" w:rsidRDefault="00570E86">
          <w:r>
            <w:t xml:space="preserve">  Date:  </w:t>
          </w:r>
          <w:r w:rsidR="00AB5D48">
            <w:t>19/03/2020</w:t>
          </w:r>
        </w:p>
      </w:tc>
    </w:tr>
    <w:tr w:rsidR="008C4393" w14:paraId="63AFEB51" w14:textId="77777777">
      <w:tc>
        <w:tcPr>
          <w:tcW w:w="9558" w:type="dxa"/>
          <w:gridSpan w:val="2"/>
        </w:tcPr>
        <w:p w14:paraId="137752CB" w14:textId="73C69806" w:rsidR="008C4393" w:rsidRDefault="00AB5D48">
          <w:proofErr w:type="spellStart"/>
          <w:r>
            <w:t>AirplaneCheckup.III</w:t>
          </w:r>
          <w:proofErr w:type="spellEnd"/>
        </w:p>
      </w:tc>
    </w:tr>
  </w:tbl>
  <w:p w14:paraId="6EE37DC1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1E62A6"/>
    <w:rsid w:val="002D02EB"/>
    <w:rsid w:val="0056530F"/>
    <w:rsid w:val="00570E86"/>
    <w:rsid w:val="00664E4B"/>
    <w:rsid w:val="006C543D"/>
    <w:rsid w:val="008C4393"/>
    <w:rsid w:val="0090593F"/>
    <w:rsid w:val="00AB5D48"/>
    <w:rsid w:val="00BB61E6"/>
    <w:rsid w:val="00C709E3"/>
    <w:rsid w:val="00D047E9"/>
    <w:rsid w:val="00D720D3"/>
    <w:rsid w:val="00D739D1"/>
    <w:rsid w:val="00F122BE"/>
    <w:rsid w:val="00F96008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E0DE25"/>
  <w15:docId w15:val="{D1A947AF-F79D-4B86-A658-B6774A60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184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Rudy</cp:lastModifiedBy>
  <cp:revision>6</cp:revision>
  <dcterms:created xsi:type="dcterms:W3CDTF">2010-02-24T09:14:00Z</dcterms:created>
  <dcterms:modified xsi:type="dcterms:W3CDTF">2020-03-31T20:37:00Z</dcterms:modified>
</cp:coreProperties>
</file>