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CCB31" w14:textId="2AB7C236" w:rsidR="0085257A" w:rsidRPr="00B90E27" w:rsidRDefault="0001510F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Airplane Checkup</w:t>
      </w:r>
    </w:p>
    <w:p w14:paraId="15EBD080" w14:textId="77777777" w:rsidR="0085257A" w:rsidRPr="00B90E27" w:rsidRDefault="004F5DDD">
      <w:pPr>
        <w:pStyle w:val="Title"/>
        <w:jc w:val="right"/>
        <w:rPr>
          <w:rFonts w:ascii="Times New Roman" w:hAnsi="Times New Roman"/>
        </w:rPr>
      </w:pPr>
      <w:fldSimple w:instr=" TITLE  \* MERGEFORMAT ">
        <w:r w:rsidR="009B5BF2" w:rsidRPr="00B90E27">
          <w:rPr>
            <w:rFonts w:ascii="Times New Roman" w:hAnsi="Times New Roman"/>
          </w:rPr>
          <w:t>Vision</w:t>
        </w:r>
      </w:fldSimple>
    </w:p>
    <w:p w14:paraId="12AA6CBC" w14:textId="77777777" w:rsidR="0085257A" w:rsidRPr="00B90E27" w:rsidRDefault="0085257A">
      <w:pPr>
        <w:pStyle w:val="Title"/>
        <w:jc w:val="right"/>
        <w:rPr>
          <w:rFonts w:ascii="Times New Roman" w:hAnsi="Times New Roman"/>
        </w:rPr>
      </w:pPr>
    </w:p>
    <w:p w14:paraId="2F1A1E8C" w14:textId="402F35C7" w:rsidR="0085257A" w:rsidRPr="00B90E27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B90E27">
        <w:rPr>
          <w:rFonts w:ascii="Times New Roman" w:hAnsi="Times New Roman"/>
          <w:sz w:val="28"/>
        </w:rPr>
        <w:t>Version 1.0</w:t>
      </w:r>
    </w:p>
    <w:p w14:paraId="1812A7D2" w14:textId="77777777" w:rsidR="0085257A" w:rsidRPr="00B90E27" w:rsidRDefault="0085257A">
      <w:pPr>
        <w:pStyle w:val="Title"/>
        <w:rPr>
          <w:rFonts w:ascii="Times New Roman" w:hAnsi="Times New Roman"/>
          <w:sz w:val="28"/>
        </w:rPr>
      </w:pPr>
    </w:p>
    <w:p w14:paraId="1EBCD74B" w14:textId="77777777" w:rsidR="0085257A" w:rsidRPr="00B90E27" w:rsidRDefault="0085257A"/>
    <w:p w14:paraId="4D9C0DF8" w14:textId="77777777" w:rsidR="0085257A" w:rsidRPr="00B90E27" w:rsidRDefault="0085257A">
      <w:pPr>
        <w:sectPr w:rsidR="0085257A" w:rsidRPr="00B90E27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6D0C5FF" w14:textId="77777777"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B90E27" w14:paraId="7C7411E3" w14:textId="77777777">
        <w:tc>
          <w:tcPr>
            <w:tcW w:w="2304" w:type="dxa"/>
          </w:tcPr>
          <w:p w14:paraId="4248BED9" w14:textId="77777777"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Date</w:t>
            </w:r>
          </w:p>
        </w:tc>
        <w:tc>
          <w:tcPr>
            <w:tcW w:w="1152" w:type="dxa"/>
          </w:tcPr>
          <w:p w14:paraId="7BCE645E" w14:textId="77777777"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ED6CAD" w14:textId="77777777"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A6EEC82" w14:textId="77777777"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Author</w:t>
            </w:r>
          </w:p>
        </w:tc>
      </w:tr>
      <w:tr w:rsidR="0085257A" w:rsidRPr="00B90E27" w14:paraId="5B976DFD" w14:textId="77777777">
        <w:tc>
          <w:tcPr>
            <w:tcW w:w="2304" w:type="dxa"/>
          </w:tcPr>
          <w:p w14:paraId="0BDF296E" w14:textId="2468DEAA" w:rsidR="0085257A" w:rsidRPr="00B90E27" w:rsidRDefault="00577CE5">
            <w:pPr>
              <w:pStyle w:val="Tabletext"/>
            </w:pPr>
            <w:r>
              <w:t>19</w:t>
            </w:r>
            <w:r w:rsidR="0085257A" w:rsidRPr="00B90E27">
              <w:t>/</w:t>
            </w:r>
            <w:r w:rsidR="00F4064E">
              <w:t>03</w:t>
            </w:r>
            <w:r w:rsidR="0085257A" w:rsidRPr="00B90E27">
              <w:t>/</w:t>
            </w:r>
            <w:r w:rsidR="00F4064E">
              <w:t>2020</w:t>
            </w:r>
            <w:r w:rsidR="00F4064E" w:rsidRPr="00B90E27">
              <w:t xml:space="preserve"> </w:t>
            </w:r>
          </w:p>
        </w:tc>
        <w:tc>
          <w:tcPr>
            <w:tcW w:w="1152" w:type="dxa"/>
          </w:tcPr>
          <w:p w14:paraId="0B450D19" w14:textId="5145CE70" w:rsidR="0085257A" w:rsidRPr="00B90E27" w:rsidRDefault="0001510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73142B08" w14:textId="6C5BD14A" w:rsidR="0085257A" w:rsidRPr="00B90E27" w:rsidRDefault="00712EF3">
            <w:pPr>
              <w:pStyle w:val="Tabletext"/>
            </w:pPr>
            <w:r>
              <w:t>Inception</w:t>
            </w:r>
          </w:p>
        </w:tc>
        <w:tc>
          <w:tcPr>
            <w:tcW w:w="2304" w:type="dxa"/>
          </w:tcPr>
          <w:p w14:paraId="67C3BF86" w14:textId="5C8F903C" w:rsidR="0085257A" w:rsidRPr="00B90E27" w:rsidRDefault="0001510F">
            <w:pPr>
              <w:pStyle w:val="Tabletext"/>
            </w:pPr>
            <w:r>
              <w:t>Rus Tudor</w:t>
            </w:r>
          </w:p>
        </w:tc>
      </w:tr>
      <w:tr w:rsidR="0085257A" w:rsidRPr="00B90E27" w14:paraId="6D816994" w14:textId="77777777">
        <w:tc>
          <w:tcPr>
            <w:tcW w:w="2304" w:type="dxa"/>
          </w:tcPr>
          <w:p w14:paraId="5B637BD8" w14:textId="77777777"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14:paraId="1292EDC1" w14:textId="77777777"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14:paraId="29B7C840" w14:textId="77777777"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14:paraId="0A8A0F80" w14:textId="77777777" w:rsidR="0085257A" w:rsidRPr="00B90E27" w:rsidRDefault="0085257A">
            <w:pPr>
              <w:pStyle w:val="Tabletext"/>
            </w:pPr>
          </w:p>
        </w:tc>
      </w:tr>
      <w:tr w:rsidR="0085257A" w:rsidRPr="00B90E27" w14:paraId="3D9167ED" w14:textId="77777777">
        <w:tc>
          <w:tcPr>
            <w:tcW w:w="2304" w:type="dxa"/>
          </w:tcPr>
          <w:p w14:paraId="18BC48EE" w14:textId="77777777"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14:paraId="0A46972C" w14:textId="77777777"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14:paraId="51223C1D" w14:textId="77777777"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14:paraId="2969092A" w14:textId="77777777" w:rsidR="0085257A" w:rsidRPr="00B90E27" w:rsidRDefault="0085257A">
            <w:pPr>
              <w:pStyle w:val="Tabletext"/>
            </w:pPr>
          </w:p>
        </w:tc>
      </w:tr>
      <w:tr w:rsidR="0085257A" w:rsidRPr="00B90E27" w14:paraId="694DF5DC" w14:textId="77777777">
        <w:tc>
          <w:tcPr>
            <w:tcW w:w="2304" w:type="dxa"/>
          </w:tcPr>
          <w:p w14:paraId="0E4CB682" w14:textId="77777777"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14:paraId="300250AD" w14:textId="77777777"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14:paraId="63DDC035" w14:textId="77777777"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14:paraId="4D239668" w14:textId="77777777" w:rsidR="0085257A" w:rsidRPr="00B90E27" w:rsidRDefault="0085257A">
            <w:pPr>
              <w:pStyle w:val="Tabletext"/>
            </w:pPr>
          </w:p>
        </w:tc>
      </w:tr>
    </w:tbl>
    <w:p w14:paraId="6EDDF035" w14:textId="77777777" w:rsidR="0085257A" w:rsidRPr="00B90E27" w:rsidRDefault="0085257A"/>
    <w:p w14:paraId="535501B0" w14:textId="77777777" w:rsidR="0085257A" w:rsidRPr="00B90E27" w:rsidRDefault="0085257A">
      <w:pPr>
        <w:pStyle w:val="Title"/>
        <w:rPr>
          <w:rFonts w:ascii="Times New Roman" w:hAnsi="Times New Roman"/>
        </w:rPr>
      </w:pPr>
      <w:bookmarkStart w:id="0" w:name="_GoBack"/>
      <w:bookmarkEnd w:id="0"/>
      <w:r w:rsidRPr="00B90E27">
        <w:rPr>
          <w:rFonts w:ascii="Times New Roman" w:hAnsi="Times New Roman"/>
        </w:rPr>
        <w:br w:type="page"/>
      </w:r>
      <w:r w:rsidRPr="00B90E27">
        <w:rPr>
          <w:rFonts w:ascii="Times New Roman" w:hAnsi="Times New Roman"/>
        </w:rPr>
        <w:lastRenderedPageBreak/>
        <w:t>Table of Contents</w:t>
      </w:r>
    </w:p>
    <w:p w14:paraId="7F2E8E15" w14:textId="77777777" w:rsidR="006C5FBF" w:rsidRPr="0054179E" w:rsidRDefault="00A61AF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B90E27">
        <w:fldChar w:fldCharType="begin"/>
      </w:r>
      <w:r w:rsidR="0085257A" w:rsidRPr="00B90E27">
        <w:instrText xml:space="preserve"> TOC \o "1-3" </w:instrText>
      </w:r>
      <w:r w:rsidRPr="00B90E27">
        <w:fldChar w:fldCharType="separate"/>
      </w:r>
      <w:r w:rsidR="006C5FBF" w:rsidRPr="005656B5">
        <w:rPr>
          <w:noProof/>
        </w:rPr>
        <w:t>1.</w:t>
      </w:r>
      <w:r w:rsidR="006C5FBF" w:rsidRPr="0054179E">
        <w:rPr>
          <w:rFonts w:ascii="Calibri" w:hAnsi="Calibri"/>
          <w:noProof/>
          <w:sz w:val="22"/>
          <w:szCs w:val="22"/>
          <w:lang w:val="ro-RO" w:eastAsia="ro-RO"/>
        </w:rPr>
        <w:tab/>
      </w:r>
      <w:r w:rsidR="006C5FBF" w:rsidRPr="005656B5">
        <w:rPr>
          <w:noProof/>
        </w:rPr>
        <w:t>Introduction</w:t>
      </w:r>
      <w:r w:rsidR="006C5FBF">
        <w:rPr>
          <w:noProof/>
        </w:rPr>
        <w:tab/>
      </w:r>
      <w:r w:rsidR="006C5FBF">
        <w:rPr>
          <w:noProof/>
        </w:rPr>
        <w:fldChar w:fldCharType="begin"/>
      </w:r>
      <w:r w:rsidR="006C5FBF">
        <w:rPr>
          <w:noProof/>
        </w:rPr>
        <w:instrText xml:space="preserve"> PAGEREF _Toc316556900 \h </w:instrText>
      </w:r>
      <w:r w:rsidR="006C5FBF">
        <w:rPr>
          <w:noProof/>
        </w:rPr>
      </w:r>
      <w:r w:rsidR="006C5FBF">
        <w:rPr>
          <w:noProof/>
        </w:rPr>
        <w:fldChar w:fldCharType="separate"/>
      </w:r>
      <w:r w:rsidR="006C5FBF">
        <w:rPr>
          <w:noProof/>
        </w:rPr>
        <w:t>4</w:t>
      </w:r>
      <w:r w:rsidR="006C5FBF">
        <w:rPr>
          <w:noProof/>
        </w:rPr>
        <w:fldChar w:fldCharType="end"/>
      </w:r>
    </w:p>
    <w:p w14:paraId="380DB0F8" w14:textId="77777777" w:rsidR="006C5FBF" w:rsidRPr="0054179E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1.1</w:t>
      </w:r>
      <w:r w:rsidRPr="0054179E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4ADEF5" w14:textId="77777777" w:rsidR="006C5FBF" w:rsidRPr="0054179E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1.2</w:t>
      </w:r>
      <w:r w:rsidRPr="0054179E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580DB5" w14:textId="77777777" w:rsidR="006C5FBF" w:rsidRPr="0054179E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1.3</w:t>
      </w:r>
      <w:r w:rsidRPr="0054179E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12B524" w14:textId="77777777" w:rsidR="006C5FBF" w:rsidRPr="0054179E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1.4</w:t>
      </w:r>
      <w:r w:rsidRPr="0054179E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BC0CE2" w14:textId="77777777" w:rsidR="006C5FBF" w:rsidRPr="0054179E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1.5</w:t>
      </w:r>
      <w:r w:rsidRPr="0054179E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46F5AC" w14:textId="77777777" w:rsidR="006C5FBF" w:rsidRPr="0054179E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</w:t>
      </w:r>
      <w:r w:rsidRPr="0054179E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4B8A79" w14:textId="77777777" w:rsidR="006C5FBF" w:rsidRPr="0054179E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2.1</w:t>
      </w:r>
      <w:r w:rsidRPr="0054179E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0C0645" w14:textId="77777777" w:rsidR="006C5FBF" w:rsidRPr="0054179E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2.2</w:t>
      </w:r>
      <w:r w:rsidRPr="0054179E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Position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595564" w14:textId="77777777" w:rsidR="006C5FBF" w:rsidRPr="0054179E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</w:t>
      </w:r>
      <w:r w:rsidRPr="0054179E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12DAC61" w14:textId="77777777" w:rsidR="006C5FBF" w:rsidRPr="0054179E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3.1</w:t>
      </w:r>
      <w:r w:rsidRPr="0054179E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03AD0EB" w14:textId="77777777" w:rsidR="006C5FBF" w:rsidRPr="0054179E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3.2</w:t>
      </w:r>
      <w:r w:rsidRPr="0054179E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B6D8C61" w14:textId="77777777" w:rsidR="006C5FBF" w:rsidRPr="0054179E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3.3</w:t>
      </w:r>
      <w:r w:rsidRPr="0054179E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4AF4A3D" w14:textId="77777777" w:rsidR="006C5FBF" w:rsidRPr="0054179E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4.</w:t>
      </w:r>
      <w:r w:rsidRPr="0054179E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3C000AC" w14:textId="77777777" w:rsidR="0085257A" w:rsidRPr="00B90E27" w:rsidRDefault="00A61AF1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fldChar w:fldCharType="end"/>
      </w:r>
      <w:r w:rsidR="0085257A" w:rsidRPr="00B90E27">
        <w:rPr>
          <w:rFonts w:ascii="Times New Roman" w:hAnsi="Times New Roman"/>
        </w:rPr>
        <w:br w:type="page"/>
      </w:r>
      <w:fldSimple w:instr=" TITLE  \* MERGEFORMAT ">
        <w:r w:rsidR="009B5BF2" w:rsidRPr="00B90E27">
          <w:rPr>
            <w:rFonts w:ascii="Times New Roman" w:hAnsi="Times New Roman"/>
          </w:rPr>
          <w:t>Vision</w:t>
        </w:r>
      </w:fldSimple>
    </w:p>
    <w:p w14:paraId="77E6795C" w14:textId="294D4C8E" w:rsidR="0085257A" w:rsidRDefault="0085257A">
      <w:pPr>
        <w:pStyle w:val="Heading1"/>
        <w:rPr>
          <w:rFonts w:ascii="Times New Roman" w:hAnsi="Times New Roman"/>
        </w:rPr>
      </w:pPr>
      <w:bookmarkStart w:id="1" w:name="_Toc456598586"/>
      <w:bookmarkStart w:id="2" w:name="_Toc456600917"/>
      <w:bookmarkStart w:id="3" w:name="_Toc316556900"/>
      <w:bookmarkStart w:id="4" w:name="_Toc436203377"/>
      <w:bookmarkStart w:id="5" w:name="_Toc452813577"/>
      <w:r w:rsidRPr="00B90E27">
        <w:rPr>
          <w:rFonts w:ascii="Times New Roman" w:hAnsi="Times New Roman"/>
        </w:rPr>
        <w:t>Introduction</w:t>
      </w:r>
      <w:bookmarkEnd w:id="1"/>
      <w:bookmarkEnd w:id="2"/>
      <w:bookmarkEnd w:id="3"/>
    </w:p>
    <w:p w14:paraId="157EBBDB" w14:textId="1784EBB8" w:rsidR="003514D6" w:rsidRPr="003514D6" w:rsidRDefault="003514D6" w:rsidP="003514D6">
      <w:pPr>
        <w:ind w:left="720"/>
      </w:pPr>
      <w:r>
        <w:t xml:space="preserve">This document is meant to offer a short presentation of the Airplane Checkup system’s requirements. The application provides a useful tool for airports that helps the technical team in charge of the plane pre-flight checkup do their work in an efficient manner. </w:t>
      </w:r>
    </w:p>
    <w:p w14:paraId="2FD5F384" w14:textId="64FE25D4" w:rsidR="0085257A" w:rsidRDefault="0085257A" w:rsidP="00F669DB">
      <w:pPr>
        <w:pStyle w:val="Heading2"/>
        <w:rPr>
          <w:rFonts w:ascii="Times New Roman" w:hAnsi="Times New Roman"/>
        </w:rPr>
      </w:pPr>
      <w:bookmarkStart w:id="6" w:name="_Toc456598587"/>
      <w:bookmarkStart w:id="7" w:name="_Toc456600918"/>
      <w:bookmarkStart w:id="8" w:name="_Toc316556901"/>
      <w:r w:rsidRPr="00B90E27">
        <w:rPr>
          <w:rFonts w:ascii="Times New Roman" w:hAnsi="Times New Roman"/>
        </w:rPr>
        <w:t>Purpose</w:t>
      </w:r>
      <w:bookmarkEnd w:id="6"/>
      <w:bookmarkEnd w:id="7"/>
      <w:bookmarkEnd w:id="8"/>
    </w:p>
    <w:p w14:paraId="58912FD6" w14:textId="792B4F63" w:rsidR="002608F4" w:rsidRDefault="002608F4" w:rsidP="002608F4">
      <w:pPr>
        <w:pStyle w:val="BodyText"/>
      </w:pPr>
      <w:bookmarkStart w:id="9" w:name="_Toc456598588"/>
      <w:bookmarkStart w:id="10" w:name="_Toc456600919"/>
      <w:bookmarkStart w:id="11" w:name="_Toc316556902"/>
      <w:r>
        <w:t xml:space="preserve">The purpose of this document is to collect, analyze, and define high-level needs and features of the Airplane Checkup app. It focuses on the capabilities needed by the stakeholders and the target users, and </w:t>
      </w:r>
      <w:r>
        <w:rPr>
          <w:b/>
          <w:bCs/>
        </w:rPr>
        <w:t>why</w:t>
      </w:r>
      <w:r>
        <w:t xml:space="preserve"> these needs exist. The details of how Airplane Checkup fulfills these needs are detailed in the use-case and supplementary specifications.</w:t>
      </w:r>
    </w:p>
    <w:p w14:paraId="3DEBCEA5" w14:textId="0D918606" w:rsidR="0085257A" w:rsidRDefault="0085257A">
      <w:pPr>
        <w:pStyle w:val="Heading2"/>
        <w:rPr>
          <w:rFonts w:ascii="Times New Roman" w:hAnsi="Times New Roman"/>
        </w:rPr>
      </w:pPr>
      <w:r w:rsidRPr="00B90E27">
        <w:rPr>
          <w:rFonts w:ascii="Times New Roman" w:hAnsi="Times New Roman"/>
        </w:rPr>
        <w:t>Scope</w:t>
      </w:r>
      <w:bookmarkEnd w:id="9"/>
      <w:bookmarkEnd w:id="10"/>
      <w:bookmarkEnd w:id="11"/>
    </w:p>
    <w:p w14:paraId="22CF4DCD" w14:textId="1F51B055" w:rsidR="002608F4" w:rsidRPr="002608F4" w:rsidRDefault="002608F4" w:rsidP="002608F4">
      <w:pPr>
        <w:ind w:left="720"/>
      </w:pPr>
      <w:r>
        <w:t>This document is associated with other documents such as Use-case model, Supplementary specifications and analysis and design.</w:t>
      </w:r>
    </w:p>
    <w:p w14:paraId="6F62D76B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12" w:name="_Toc456598589"/>
      <w:bookmarkStart w:id="13" w:name="_Toc456600920"/>
      <w:bookmarkStart w:id="14" w:name="_Toc316556903"/>
      <w:r w:rsidRPr="00B90E27">
        <w:rPr>
          <w:rFonts w:ascii="Times New Roman" w:hAnsi="Times New Roman"/>
        </w:rPr>
        <w:t>Definitions, Acronyms, and Abbreviations</w:t>
      </w:r>
      <w:bookmarkEnd w:id="12"/>
      <w:bookmarkEnd w:id="13"/>
      <w:bookmarkEnd w:id="14"/>
    </w:p>
    <w:p w14:paraId="16316DBA" w14:textId="1BE67915" w:rsidR="0085257A" w:rsidRDefault="0085257A">
      <w:pPr>
        <w:pStyle w:val="Heading2"/>
        <w:rPr>
          <w:rFonts w:ascii="Times New Roman" w:hAnsi="Times New Roman"/>
        </w:rPr>
      </w:pPr>
      <w:bookmarkStart w:id="15" w:name="_Toc456598590"/>
      <w:bookmarkStart w:id="16" w:name="_Toc456600921"/>
      <w:bookmarkStart w:id="17" w:name="_Toc316556904"/>
      <w:r w:rsidRPr="00B90E27">
        <w:rPr>
          <w:rFonts w:ascii="Times New Roman" w:hAnsi="Times New Roman"/>
        </w:rPr>
        <w:t>References</w:t>
      </w:r>
      <w:bookmarkEnd w:id="15"/>
      <w:bookmarkEnd w:id="16"/>
      <w:bookmarkEnd w:id="17"/>
    </w:p>
    <w:p w14:paraId="73BFEA0D" w14:textId="67F390D9" w:rsidR="002608F4" w:rsidRDefault="002608F4" w:rsidP="002608F4">
      <w:pPr>
        <w:numPr>
          <w:ilvl w:val="0"/>
          <w:numId w:val="31"/>
        </w:numPr>
      </w:pPr>
      <w:proofErr w:type="spellStart"/>
      <w:r>
        <w:t>Project_useCaseModel</w:t>
      </w:r>
      <w:proofErr w:type="spellEnd"/>
    </w:p>
    <w:p w14:paraId="0608D5F0" w14:textId="569609C7" w:rsidR="002608F4" w:rsidRDefault="002608F4" w:rsidP="002608F4">
      <w:pPr>
        <w:numPr>
          <w:ilvl w:val="0"/>
          <w:numId w:val="31"/>
        </w:numPr>
      </w:pPr>
      <w:proofErr w:type="spellStart"/>
      <w:r>
        <w:t>Project_SupplementarySpecification</w:t>
      </w:r>
      <w:proofErr w:type="spellEnd"/>
    </w:p>
    <w:p w14:paraId="55020C2E" w14:textId="7695F785" w:rsidR="002608F4" w:rsidRDefault="002608F4" w:rsidP="002608F4">
      <w:pPr>
        <w:numPr>
          <w:ilvl w:val="0"/>
          <w:numId w:val="31"/>
        </w:numPr>
      </w:pPr>
      <w:proofErr w:type="spellStart"/>
      <w:r>
        <w:t>Project_Glossary</w:t>
      </w:r>
      <w:proofErr w:type="spellEnd"/>
    </w:p>
    <w:p w14:paraId="724595BD" w14:textId="75C88848" w:rsidR="002608F4" w:rsidRPr="002608F4" w:rsidRDefault="002608F4" w:rsidP="002608F4">
      <w:pPr>
        <w:numPr>
          <w:ilvl w:val="0"/>
          <w:numId w:val="31"/>
        </w:numPr>
      </w:pPr>
      <w:r>
        <w:t>Bibliography</w:t>
      </w:r>
    </w:p>
    <w:p w14:paraId="3D75280E" w14:textId="29212D7D" w:rsidR="0085257A" w:rsidRDefault="0085257A">
      <w:pPr>
        <w:pStyle w:val="Heading2"/>
        <w:rPr>
          <w:rFonts w:ascii="Times New Roman" w:hAnsi="Times New Roman"/>
        </w:rPr>
      </w:pPr>
      <w:bookmarkStart w:id="18" w:name="_Toc456598591"/>
      <w:bookmarkStart w:id="19" w:name="_Toc456600922"/>
      <w:bookmarkStart w:id="20" w:name="_Toc316556905"/>
      <w:r w:rsidRPr="00B90E27">
        <w:rPr>
          <w:rFonts w:ascii="Times New Roman" w:hAnsi="Times New Roman"/>
        </w:rPr>
        <w:t>Overview</w:t>
      </w:r>
      <w:bookmarkEnd w:id="18"/>
      <w:bookmarkEnd w:id="19"/>
      <w:bookmarkEnd w:id="20"/>
    </w:p>
    <w:p w14:paraId="78DAEDA6" w14:textId="57B2C845" w:rsidR="002608F4" w:rsidRPr="002608F4" w:rsidRDefault="002608F4" w:rsidP="002608F4">
      <w:pPr>
        <w:pStyle w:val="BodyText"/>
      </w:pPr>
      <w:r>
        <w:t>The rest of this document contains the positioning, divided into problem statement and product position statement, the stakeholder and user descriptions and, finally, the product requirements.</w:t>
      </w:r>
    </w:p>
    <w:p w14:paraId="3F620F7C" w14:textId="77777777" w:rsidR="0085257A" w:rsidRPr="00B90E27" w:rsidRDefault="0085257A">
      <w:pPr>
        <w:pStyle w:val="Heading1"/>
        <w:rPr>
          <w:rFonts w:ascii="Times New Roman" w:hAnsi="Times New Roman"/>
        </w:rPr>
      </w:pPr>
      <w:bookmarkStart w:id="21" w:name="_Toc316556906"/>
      <w:r w:rsidRPr="00B90E27">
        <w:rPr>
          <w:rFonts w:ascii="Times New Roman" w:hAnsi="Times New Roman"/>
        </w:rPr>
        <w:t>Positioning</w:t>
      </w:r>
      <w:bookmarkEnd w:id="4"/>
      <w:bookmarkEnd w:id="5"/>
      <w:bookmarkEnd w:id="21"/>
    </w:p>
    <w:p w14:paraId="78102961" w14:textId="2B50579C" w:rsidR="0085257A" w:rsidRPr="002608F4" w:rsidRDefault="0085257A" w:rsidP="00F669DB">
      <w:pPr>
        <w:pStyle w:val="Heading2"/>
        <w:rPr>
          <w:rFonts w:ascii="Times New Roman" w:hAnsi="Times New Roman"/>
        </w:rPr>
      </w:pPr>
      <w:bookmarkStart w:id="22" w:name="_Toc436203379"/>
      <w:bookmarkStart w:id="23" w:name="_Toc452813579"/>
      <w:bookmarkStart w:id="24" w:name="_Toc316556907"/>
      <w:r w:rsidRPr="00B90E27">
        <w:rPr>
          <w:rFonts w:ascii="Times New Roman" w:hAnsi="Times New Roman"/>
        </w:rPr>
        <w:t>Problem Statement</w:t>
      </w:r>
      <w:bookmarkEnd w:id="22"/>
      <w:bookmarkEnd w:id="23"/>
      <w:bookmarkEnd w:id="24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5257A" w:rsidRPr="00B90E27" w14:paraId="6F393A6C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F1059EA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1561A3B" w14:textId="2959BF8D" w:rsidR="0085257A" w:rsidRPr="002608F4" w:rsidRDefault="002608F4" w:rsidP="00C40B77">
            <w:pPr>
              <w:pStyle w:val="InfoBlue"/>
            </w:pPr>
            <w:r>
              <w:t>pre-flight airplane checkup</w:t>
            </w:r>
          </w:p>
        </w:tc>
      </w:tr>
      <w:tr w:rsidR="0085257A" w:rsidRPr="00B90E27" w14:paraId="7BAB4A7E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1833E25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F3BD20" w14:textId="7460C147" w:rsidR="0085257A" w:rsidRPr="002608F4" w:rsidRDefault="002608F4" w:rsidP="00C40B77">
            <w:pPr>
              <w:pStyle w:val="InfoBlue"/>
            </w:pPr>
            <w:r>
              <w:t>airports</w:t>
            </w:r>
            <w:r w:rsidR="002E534B">
              <w:t xml:space="preserve"> and passengers</w:t>
            </w:r>
          </w:p>
        </w:tc>
      </w:tr>
      <w:tr w:rsidR="0085257A" w:rsidRPr="00B90E27" w14:paraId="4657EF47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555AF41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31535C" w14:textId="014B4FD3" w:rsidR="0085257A" w:rsidRPr="002608F4" w:rsidRDefault="002E534B" w:rsidP="00C40B77">
            <w:pPr>
              <w:pStyle w:val="InfoBlue"/>
            </w:pPr>
            <w:r>
              <w:t>Disorganized, time-consuming, human error prone</w:t>
            </w:r>
          </w:p>
        </w:tc>
      </w:tr>
      <w:tr w:rsidR="0085257A" w:rsidRPr="00B90E27" w14:paraId="70AAB4F7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6833E33" w14:textId="77777777" w:rsidR="0085257A" w:rsidRPr="00B90E27" w:rsidRDefault="0085257A">
            <w:pPr>
              <w:pStyle w:val="BodyText"/>
              <w:ind w:left="72"/>
            </w:pPr>
            <w:r w:rsidRPr="00B90E27"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F60856" w14:textId="6434E4A5" w:rsidR="0085257A" w:rsidRPr="002E534B" w:rsidRDefault="002E534B" w:rsidP="00C40B77">
            <w:pPr>
              <w:pStyle w:val="InfoBlue"/>
            </w:pPr>
            <w:r>
              <w:t>An online web app that solves all the problems regarding this problem.</w:t>
            </w:r>
          </w:p>
        </w:tc>
      </w:tr>
    </w:tbl>
    <w:p w14:paraId="5FED4CE2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25" w:name="_Toc425054392"/>
      <w:bookmarkStart w:id="26" w:name="_Toc422186485"/>
      <w:bookmarkStart w:id="27" w:name="_Toc436203380"/>
      <w:bookmarkStart w:id="28" w:name="_Toc452813580"/>
      <w:bookmarkStart w:id="29" w:name="_Toc316556908"/>
      <w:r w:rsidRPr="00B90E27">
        <w:rPr>
          <w:rFonts w:ascii="Times New Roman" w:hAnsi="Times New Roman"/>
        </w:rPr>
        <w:t>Product Position Statement</w:t>
      </w:r>
      <w:bookmarkEnd w:id="25"/>
      <w:bookmarkEnd w:id="26"/>
      <w:bookmarkEnd w:id="27"/>
      <w:bookmarkEnd w:id="28"/>
      <w:bookmarkEnd w:id="29"/>
    </w:p>
    <w:p w14:paraId="2DAB5C56" w14:textId="5C348560" w:rsidR="0085257A" w:rsidRPr="00B90E27" w:rsidRDefault="0085257A" w:rsidP="00C40B77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5257A" w:rsidRPr="00B90E27" w14:paraId="01203E05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20207BE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lastRenderedPageBreak/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2EFB5DA" w14:textId="791320FD" w:rsidR="0085257A" w:rsidRPr="002E534B" w:rsidRDefault="002E534B" w:rsidP="00C40B77">
            <w:pPr>
              <w:pStyle w:val="InfoBlue"/>
            </w:pPr>
            <w:r>
              <w:t>Airports</w:t>
            </w:r>
          </w:p>
        </w:tc>
      </w:tr>
      <w:tr w:rsidR="0085257A" w:rsidRPr="00B90E27" w14:paraId="570B278B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CF806C7" w14:textId="77777777" w:rsidR="0085257A" w:rsidRPr="002E534B" w:rsidRDefault="0085257A">
            <w:pPr>
              <w:pStyle w:val="BodyText"/>
              <w:keepNext/>
              <w:ind w:left="72"/>
            </w:pPr>
            <w:r w:rsidRPr="002E534B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28ECA4" w14:textId="627BB169" w:rsidR="0085257A" w:rsidRPr="002E534B" w:rsidRDefault="002E534B" w:rsidP="00C40B77">
            <w:pPr>
              <w:pStyle w:val="InfoBlue"/>
            </w:pPr>
            <w:r>
              <w:t>Care for their clients</w:t>
            </w:r>
          </w:p>
        </w:tc>
      </w:tr>
      <w:tr w:rsidR="0085257A" w:rsidRPr="00B90E27" w14:paraId="167DCDA0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1F8E2C6" w14:textId="717BC4AC" w:rsidR="0085257A" w:rsidRPr="002E534B" w:rsidRDefault="0085257A">
            <w:pPr>
              <w:pStyle w:val="BodyText"/>
              <w:keepNext/>
              <w:ind w:left="72"/>
            </w:pPr>
            <w:r w:rsidRPr="002E534B">
              <w:t xml:space="preserve">The </w:t>
            </w:r>
            <w:r w:rsidR="002E534B">
              <w:t>Airplane Checkup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20B99F" w14:textId="6C931F3D" w:rsidR="0085257A" w:rsidRPr="002E534B" w:rsidRDefault="002E534B" w:rsidP="00C40B77">
            <w:pPr>
              <w:pStyle w:val="InfoBlue"/>
            </w:pPr>
            <w:r>
              <w:t>Is a web application</w:t>
            </w:r>
          </w:p>
        </w:tc>
      </w:tr>
      <w:tr w:rsidR="0085257A" w:rsidRPr="00B90E27" w14:paraId="01213FEA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34623D3" w14:textId="77777777" w:rsidR="0085257A" w:rsidRPr="002E534B" w:rsidRDefault="0085257A">
            <w:pPr>
              <w:pStyle w:val="BodyText"/>
              <w:keepNext/>
              <w:ind w:left="72"/>
            </w:pPr>
            <w:r w:rsidRPr="002E534B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D95866" w14:textId="7A213764" w:rsidR="0085257A" w:rsidRPr="002E534B" w:rsidRDefault="002E534B" w:rsidP="00C40B77">
            <w:pPr>
              <w:pStyle w:val="InfoBlue"/>
            </w:pPr>
            <w:r>
              <w:t>Solves the problems involving pre-flight plane checkups and can save lives.</w:t>
            </w:r>
          </w:p>
        </w:tc>
      </w:tr>
      <w:tr w:rsidR="0085257A" w:rsidRPr="00B90E27" w14:paraId="7CD779DA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39D94F9" w14:textId="77777777" w:rsidR="0085257A" w:rsidRPr="002E534B" w:rsidRDefault="0085257A">
            <w:pPr>
              <w:pStyle w:val="BodyText"/>
              <w:keepNext/>
              <w:ind w:left="72"/>
            </w:pPr>
            <w:r w:rsidRPr="002E534B"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6911A9" w14:textId="54D4C107" w:rsidR="0085257A" w:rsidRPr="002E534B" w:rsidRDefault="002E534B" w:rsidP="00C40B77">
            <w:pPr>
              <w:pStyle w:val="InfoBlue"/>
            </w:pPr>
            <w:r>
              <w:t>Human workers that are more prone to error.</w:t>
            </w:r>
          </w:p>
        </w:tc>
      </w:tr>
      <w:tr w:rsidR="0085257A" w:rsidRPr="00B90E27" w14:paraId="126A5E2E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716A8AF7" w14:textId="77777777" w:rsidR="0085257A" w:rsidRPr="002E534B" w:rsidRDefault="0085257A">
            <w:pPr>
              <w:pStyle w:val="BodyText"/>
              <w:ind w:left="72"/>
            </w:pPr>
            <w:r w:rsidRPr="002E534B"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F621FCA" w14:textId="4FBE40E5" w:rsidR="0085257A" w:rsidRPr="002E534B" w:rsidRDefault="00C40B77" w:rsidP="00C40B77">
            <w:pPr>
              <w:pStyle w:val="InfoBlue"/>
            </w:pPr>
            <w:r>
              <w:t>Doesn’t let any space for error when it’s a matter of human lives.</w:t>
            </w:r>
          </w:p>
        </w:tc>
      </w:tr>
    </w:tbl>
    <w:p w14:paraId="788C6A87" w14:textId="77777777" w:rsidR="0085257A" w:rsidRPr="00B90E27" w:rsidRDefault="0085257A">
      <w:pPr>
        <w:pStyle w:val="Heading1"/>
        <w:rPr>
          <w:rFonts w:ascii="Times New Roman" w:hAnsi="Times New Roman"/>
        </w:rPr>
      </w:pPr>
      <w:bookmarkStart w:id="30" w:name="_Toc447960005"/>
      <w:bookmarkStart w:id="31" w:name="_Toc452813581"/>
      <w:bookmarkStart w:id="32" w:name="_Toc316556909"/>
      <w:bookmarkStart w:id="33" w:name="_Toc436203381"/>
      <w:r w:rsidRPr="00B90E27">
        <w:rPr>
          <w:rFonts w:ascii="Times New Roman" w:hAnsi="Times New Roman"/>
        </w:rPr>
        <w:t>Stakeholder and User Descriptions</w:t>
      </w:r>
      <w:bookmarkEnd w:id="30"/>
      <w:bookmarkEnd w:id="31"/>
      <w:bookmarkEnd w:id="32"/>
    </w:p>
    <w:p w14:paraId="4C660075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34" w:name="_Toc452813583"/>
      <w:bookmarkStart w:id="35" w:name="_Toc316556910"/>
      <w:r w:rsidRPr="00B90E27">
        <w:rPr>
          <w:rFonts w:ascii="Times New Roman" w:hAnsi="Times New Roman"/>
        </w:rPr>
        <w:t>Stakeholder Summary</w:t>
      </w:r>
      <w:bookmarkEnd w:id="34"/>
      <w:bookmarkEnd w:id="35"/>
    </w:p>
    <w:p w14:paraId="002C6292" w14:textId="50CC791E" w:rsidR="0085257A" w:rsidRPr="00B90E27" w:rsidRDefault="0085257A" w:rsidP="00C40B7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5257A" w:rsidRPr="00B90E27" w14:paraId="6D2C6DD1" w14:textId="77777777">
        <w:tc>
          <w:tcPr>
            <w:tcW w:w="1890" w:type="dxa"/>
            <w:shd w:val="solid" w:color="000000" w:fill="FFFFFF"/>
          </w:tcPr>
          <w:p w14:paraId="41CE3B41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14:paraId="1FC3F9A5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14:paraId="3C4CE650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</w:tr>
      <w:tr w:rsidR="00C40B77" w:rsidRPr="00C40B77" w14:paraId="2F63E4DC" w14:textId="77777777">
        <w:tc>
          <w:tcPr>
            <w:tcW w:w="1890" w:type="dxa"/>
          </w:tcPr>
          <w:p w14:paraId="5C7DD433" w14:textId="188C0625" w:rsidR="0085257A" w:rsidRPr="00C40B77" w:rsidRDefault="00C40B77" w:rsidP="00C40B77">
            <w:pPr>
              <w:pStyle w:val="InfoBlue"/>
            </w:pPr>
            <w:r>
              <w:t>Developer</w:t>
            </w:r>
          </w:p>
        </w:tc>
        <w:tc>
          <w:tcPr>
            <w:tcW w:w="2610" w:type="dxa"/>
          </w:tcPr>
          <w:p w14:paraId="62428A4F" w14:textId="0D1648D2" w:rsidR="0085257A" w:rsidRPr="00C40B77" w:rsidRDefault="00C40B77" w:rsidP="00C40B77">
            <w:pPr>
              <w:pStyle w:val="InfoBlue"/>
            </w:pPr>
            <w:r w:rsidRPr="00C40B77">
              <w:t>The stakeholder responsible for the development of the application</w:t>
            </w:r>
          </w:p>
        </w:tc>
        <w:tc>
          <w:tcPr>
            <w:tcW w:w="3960" w:type="dxa"/>
          </w:tcPr>
          <w:p w14:paraId="59962716" w14:textId="77777777" w:rsidR="0085257A" w:rsidRPr="00C40B77" w:rsidRDefault="0085257A" w:rsidP="00C40B77">
            <w:pPr>
              <w:pStyle w:val="InfoBlue"/>
            </w:pPr>
            <w:r w:rsidRPr="00C40B77">
              <w:t>ensures that the system will be maintainable</w:t>
            </w:r>
          </w:p>
          <w:p w14:paraId="1C534C37" w14:textId="77777777" w:rsidR="0085257A" w:rsidRDefault="00C40B77" w:rsidP="00C40B77">
            <w:pPr>
              <w:pStyle w:val="InfoBlue"/>
            </w:pPr>
            <w:r>
              <w:t>develops the app</w:t>
            </w:r>
          </w:p>
          <w:p w14:paraId="27414CCE" w14:textId="77777777" w:rsidR="00C40B77" w:rsidRDefault="00C40B77" w:rsidP="00C40B77">
            <w:pPr>
              <w:pStyle w:val="BodyText"/>
              <w:ind w:left="0"/>
            </w:pPr>
            <w:r>
              <w:t>ensures that the app will work without flaws</w:t>
            </w:r>
          </w:p>
          <w:p w14:paraId="67AE93AB" w14:textId="40155B11" w:rsidR="00C40B77" w:rsidRPr="00C40B77" w:rsidRDefault="00C40B77" w:rsidP="00C40B77">
            <w:pPr>
              <w:pStyle w:val="BodyText"/>
              <w:ind w:left="0"/>
            </w:pPr>
            <w:r>
              <w:t>gives support for users</w:t>
            </w:r>
          </w:p>
        </w:tc>
      </w:tr>
    </w:tbl>
    <w:p w14:paraId="264F8851" w14:textId="77777777" w:rsidR="0085257A" w:rsidRPr="00C40B77" w:rsidRDefault="0085257A">
      <w:pPr>
        <w:pStyle w:val="Heading2"/>
        <w:rPr>
          <w:rFonts w:ascii="Times New Roman" w:hAnsi="Times New Roman"/>
          <w:iCs/>
        </w:rPr>
      </w:pPr>
      <w:bookmarkStart w:id="36" w:name="_Toc452813584"/>
      <w:bookmarkStart w:id="37" w:name="_Toc316556911"/>
      <w:r w:rsidRPr="00C40B77">
        <w:rPr>
          <w:rFonts w:ascii="Times New Roman" w:hAnsi="Times New Roman"/>
          <w:iCs/>
        </w:rPr>
        <w:t>User Summary</w:t>
      </w:r>
      <w:bookmarkEnd w:id="36"/>
      <w:bookmarkEnd w:id="37"/>
    </w:p>
    <w:p w14:paraId="542D4E56" w14:textId="14D14671" w:rsidR="0085257A" w:rsidRPr="00C40B77" w:rsidRDefault="0085257A" w:rsidP="00C40B7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8"/>
        <w:gridCol w:w="1882"/>
        <w:gridCol w:w="3240"/>
        <w:gridCol w:w="2628"/>
      </w:tblGrid>
      <w:tr w:rsidR="00C40B77" w:rsidRPr="00C40B77" w14:paraId="2FBCC297" w14:textId="77777777">
        <w:trPr>
          <w:trHeight w:val="418"/>
        </w:trPr>
        <w:tc>
          <w:tcPr>
            <w:tcW w:w="998" w:type="dxa"/>
            <w:shd w:val="solid" w:color="000000" w:fill="FFFFFF"/>
          </w:tcPr>
          <w:p w14:paraId="69231AF2" w14:textId="77777777" w:rsidR="0085257A" w:rsidRPr="00C40B77" w:rsidRDefault="0085257A">
            <w:pPr>
              <w:pStyle w:val="BodyText"/>
              <w:ind w:left="0"/>
              <w:rPr>
                <w:b/>
                <w:iCs/>
              </w:rPr>
            </w:pPr>
            <w:r w:rsidRPr="00C40B77">
              <w:rPr>
                <w:b/>
                <w:iCs/>
              </w:rPr>
              <w:t>Name</w:t>
            </w:r>
          </w:p>
        </w:tc>
        <w:tc>
          <w:tcPr>
            <w:tcW w:w="1882" w:type="dxa"/>
            <w:shd w:val="solid" w:color="000000" w:fill="FFFFFF"/>
          </w:tcPr>
          <w:p w14:paraId="02CDB0BA" w14:textId="77777777" w:rsidR="0085257A" w:rsidRPr="00C40B77" w:rsidRDefault="0085257A">
            <w:pPr>
              <w:pStyle w:val="BodyText"/>
              <w:ind w:left="0"/>
              <w:rPr>
                <w:b/>
                <w:iCs/>
              </w:rPr>
            </w:pPr>
            <w:r w:rsidRPr="00C40B77">
              <w:rPr>
                <w:b/>
                <w:iCs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14:paraId="280177E2" w14:textId="77777777" w:rsidR="0085257A" w:rsidRPr="00C40B77" w:rsidRDefault="0085257A">
            <w:pPr>
              <w:pStyle w:val="BodyText"/>
              <w:ind w:left="0"/>
              <w:rPr>
                <w:b/>
                <w:iCs/>
              </w:rPr>
            </w:pPr>
            <w:r w:rsidRPr="00C40B77">
              <w:rPr>
                <w:b/>
                <w:iCs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14:paraId="5B60E84D" w14:textId="77777777" w:rsidR="0085257A" w:rsidRPr="00C40B77" w:rsidRDefault="0085257A">
            <w:pPr>
              <w:pStyle w:val="BodyText"/>
              <w:ind w:left="0"/>
              <w:rPr>
                <w:b/>
                <w:iCs/>
              </w:rPr>
            </w:pPr>
            <w:r w:rsidRPr="00C40B77">
              <w:rPr>
                <w:b/>
                <w:iCs/>
              </w:rPr>
              <w:t>Stakeholder</w:t>
            </w:r>
          </w:p>
        </w:tc>
      </w:tr>
      <w:tr w:rsidR="00C40B77" w:rsidRPr="00C40B77" w14:paraId="214949EB" w14:textId="77777777">
        <w:trPr>
          <w:trHeight w:val="976"/>
        </w:trPr>
        <w:tc>
          <w:tcPr>
            <w:tcW w:w="998" w:type="dxa"/>
          </w:tcPr>
          <w:p w14:paraId="2C3F7CF6" w14:textId="77777777" w:rsidR="0085257A" w:rsidRDefault="00C40B77" w:rsidP="00C40B77">
            <w:pPr>
              <w:pStyle w:val="InfoBlue"/>
            </w:pPr>
            <w:r>
              <w:t>Airport technical employee</w:t>
            </w:r>
          </w:p>
          <w:p w14:paraId="7781F4EB" w14:textId="6BF4DFED" w:rsidR="00F4064E" w:rsidRPr="00F4064E" w:rsidRDefault="00F4064E" w:rsidP="00F4064E">
            <w:pPr>
              <w:pStyle w:val="BodyText"/>
              <w:ind w:left="0"/>
            </w:pPr>
          </w:p>
        </w:tc>
        <w:tc>
          <w:tcPr>
            <w:tcW w:w="1882" w:type="dxa"/>
          </w:tcPr>
          <w:p w14:paraId="4F9DC1F3" w14:textId="49B86561" w:rsidR="0085257A" w:rsidRPr="00C40B77" w:rsidRDefault="00C40B77" w:rsidP="00C40B77">
            <w:pPr>
              <w:pStyle w:val="InfoBlue"/>
            </w:pPr>
            <w:r>
              <w:t>They are the main users of the app and they perform the airplane checkup</w:t>
            </w:r>
          </w:p>
        </w:tc>
        <w:tc>
          <w:tcPr>
            <w:tcW w:w="3240" w:type="dxa"/>
          </w:tcPr>
          <w:p w14:paraId="5272ADFC" w14:textId="77777777" w:rsidR="0085257A" w:rsidRDefault="00F4064E" w:rsidP="00C40B77">
            <w:pPr>
              <w:pStyle w:val="InfoBlue"/>
            </w:pPr>
            <w:r>
              <w:t>Report problems</w:t>
            </w:r>
          </w:p>
          <w:p w14:paraId="425F2826" w14:textId="77777777" w:rsidR="00F4064E" w:rsidRDefault="00F4064E" w:rsidP="00F4064E">
            <w:pPr>
              <w:pStyle w:val="BodyText"/>
              <w:ind w:left="0"/>
            </w:pPr>
            <w:r>
              <w:t>Perform the checkup</w:t>
            </w:r>
          </w:p>
          <w:p w14:paraId="5EADA576" w14:textId="779FEC51" w:rsidR="00F4064E" w:rsidRPr="00F4064E" w:rsidRDefault="00F4064E" w:rsidP="00F4064E">
            <w:pPr>
              <w:pStyle w:val="BodyText"/>
              <w:ind w:left="0"/>
            </w:pPr>
          </w:p>
        </w:tc>
        <w:tc>
          <w:tcPr>
            <w:tcW w:w="2628" w:type="dxa"/>
          </w:tcPr>
          <w:p w14:paraId="46B177AF" w14:textId="6B9C7301" w:rsidR="0085257A" w:rsidRPr="00C40B77" w:rsidRDefault="00F4064E" w:rsidP="00C40B77">
            <w:pPr>
              <w:pStyle w:val="InfoBlue"/>
            </w:pPr>
            <w:r>
              <w:t>Airport staff</w:t>
            </w:r>
          </w:p>
        </w:tc>
      </w:tr>
      <w:tr w:rsidR="00F4064E" w:rsidRPr="00C40B77" w14:paraId="6B157642" w14:textId="77777777">
        <w:trPr>
          <w:trHeight w:val="976"/>
        </w:trPr>
        <w:tc>
          <w:tcPr>
            <w:tcW w:w="998" w:type="dxa"/>
          </w:tcPr>
          <w:p w14:paraId="7E626970" w14:textId="77777777" w:rsidR="00F4064E" w:rsidRDefault="00F4064E" w:rsidP="00C40B77">
            <w:pPr>
              <w:pStyle w:val="InfoBlue"/>
            </w:pPr>
          </w:p>
        </w:tc>
        <w:tc>
          <w:tcPr>
            <w:tcW w:w="1882" w:type="dxa"/>
          </w:tcPr>
          <w:p w14:paraId="2073E640" w14:textId="77777777" w:rsidR="00F4064E" w:rsidRDefault="00F4064E" w:rsidP="00C40B77">
            <w:pPr>
              <w:pStyle w:val="InfoBlue"/>
            </w:pPr>
          </w:p>
        </w:tc>
        <w:tc>
          <w:tcPr>
            <w:tcW w:w="3240" w:type="dxa"/>
          </w:tcPr>
          <w:p w14:paraId="1954E2C5" w14:textId="77777777" w:rsidR="00F4064E" w:rsidRDefault="00F4064E" w:rsidP="00C40B77">
            <w:pPr>
              <w:pStyle w:val="InfoBlue"/>
            </w:pPr>
          </w:p>
        </w:tc>
        <w:tc>
          <w:tcPr>
            <w:tcW w:w="2628" w:type="dxa"/>
          </w:tcPr>
          <w:p w14:paraId="688C57E9" w14:textId="77777777" w:rsidR="00F4064E" w:rsidRDefault="00F4064E" w:rsidP="00C40B77">
            <w:pPr>
              <w:pStyle w:val="InfoBlue"/>
            </w:pPr>
          </w:p>
        </w:tc>
      </w:tr>
    </w:tbl>
    <w:p w14:paraId="13A591F1" w14:textId="77777777" w:rsidR="0085257A" w:rsidRPr="00C40B77" w:rsidRDefault="0085257A">
      <w:pPr>
        <w:pStyle w:val="BodyText"/>
        <w:rPr>
          <w:iCs/>
        </w:rPr>
      </w:pPr>
    </w:p>
    <w:p w14:paraId="51DC8EA9" w14:textId="77777777" w:rsidR="0085257A" w:rsidRPr="00C40B77" w:rsidRDefault="0085257A">
      <w:pPr>
        <w:pStyle w:val="Heading2"/>
        <w:rPr>
          <w:rFonts w:ascii="Times New Roman" w:hAnsi="Times New Roman"/>
          <w:iCs/>
        </w:rPr>
      </w:pPr>
      <w:bookmarkStart w:id="38" w:name="_Toc425054386"/>
      <w:bookmarkStart w:id="39" w:name="_Toc342757864"/>
      <w:bookmarkStart w:id="40" w:name="_Toc346297773"/>
      <w:bookmarkStart w:id="41" w:name="_Toc422186479"/>
      <w:bookmarkStart w:id="42" w:name="_Toc436203384"/>
      <w:bookmarkStart w:id="43" w:name="_Toc452813585"/>
      <w:bookmarkStart w:id="44" w:name="_Toc316556912"/>
      <w:r w:rsidRPr="00C40B77">
        <w:rPr>
          <w:rFonts w:ascii="Times New Roman" w:hAnsi="Times New Roman"/>
          <w:iCs/>
        </w:rPr>
        <w:t>User Environment</w:t>
      </w:r>
      <w:bookmarkEnd w:id="38"/>
      <w:bookmarkEnd w:id="39"/>
      <w:bookmarkEnd w:id="40"/>
      <w:bookmarkEnd w:id="41"/>
      <w:bookmarkEnd w:id="42"/>
      <w:bookmarkEnd w:id="43"/>
      <w:bookmarkEnd w:id="44"/>
    </w:p>
    <w:p w14:paraId="4E3CD025" w14:textId="5A89ABA2" w:rsidR="00F4064E" w:rsidRDefault="00F4064E" w:rsidP="00F4064E">
      <w:pPr>
        <w:pStyle w:val="BodyText"/>
        <w:numPr>
          <w:ilvl w:val="0"/>
          <w:numId w:val="32"/>
        </w:numPr>
      </w:pPr>
      <w:r>
        <w:t>The number of people can vary depending on the situation</w:t>
      </w:r>
    </w:p>
    <w:p w14:paraId="6E8A47DB" w14:textId="781EB0D8" w:rsidR="00F4064E" w:rsidRDefault="00F4064E" w:rsidP="00F4064E">
      <w:pPr>
        <w:pStyle w:val="BodyText"/>
        <w:numPr>
          <w:ilvl w:val="0"/>
          <w:numId w:val="32"/>
        </w:numPr>
      </w:pPr>
      <w:r>
        <w:t>The time for making a successful checkup can also vary between tens of minutes to hours</w:t>
      </w:r>
    </w:p>
    <w:p w14:paraId="4C734754" w14:textId="7B743ED5" w:rsidR="00F4064E" w:rsidRPr="00F4064E" w:rsidRDefault="00F4064E" w:rsidP="00F4064E">
      <w:pPr>
        <w:pStyle w:val="BodyText"/>
        <w:numPr>
          <w:ilvl w:val="0"/>
          <w:numId w:val="32"/>
        </w:numPr>
      </w:pPr>
      <w:r>
        <w:t>Works on any device that has access to internet</w:t>
      </w:r>
    </w:p>
    <w:p w14:paraId="3E0A35F2" w14:textId="77777777" w:rsidR="0085257A" w:rsidRPr="00C40B77" w:rsidRDefault="0085257A">
      <w:pPr>
        <w:pStyle w:val="Heading1"/>
        <w:rPr>
          <w:rFonts w:ascii="Times New Roman" w:hAnsi="Times New Roman"/>
          <w:iCs/>
        </w:rPr>
      </w:pPr>
      <w:bookmarkStart w:id="45" w:name="_Toc436203408"/>
      <w:bookmarkStart w:id="46" w:name="_Toc452813602"/>
      <w:bookmarkStart w:id="47" w:name="_Toc316556913"/>
      <w:bookmarkEnd w:id="33"/>
      <w:r w:rsidRPr="00C40B77">
        <w:rPr>
          <w:rFonts w:ascii="Times New Roman" w:hAnsi="Times New Roman"/>
          <w:iCs/>
        </w:rPr>
        <w:t>Product Requirements</w:t>
      </w:r>
      <w:bookmarkEnd w:id="45"/>
      <w:bookmarkEnd w:id="46"/>
      <w:bookmarkEnd w:id="47"/>
    </w:p>
    <w:p w14:paraId="28C457A3" w14:textId="0F6275AC" w:rsidR="0085257A" w:rsidRPr="00C40B77" w:rsidRDefault="00F4064E" w:rsidP="00C40B77">
      <w:pPr>
        <w:pStyle w:val="InfoBlue"/>
      </w:pPr>
      <w:r>
        <w:t>A stable internet connection.</w:t>
      </w:r>
    </w:p>
    <w:sectPr w:rsidR="0085257A" w:rsidRPr="00C40B77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89E8C" w14:textId="77777777" w:rsidR="00566C4A" w:rsidRDefault="00566C4A">
      <w:pPr>
        <w:spacing w:line="240" w:lineRule="auto"/>
      </w:pPr>
      <w:r>
        <w:separator/>
      </w:r>
    </w:p>
  </w:endnote>
  <w:endnote w:type="continuationSeparator" w:id="0">
    <w:p w14:paraId="68922CC1" w14:textId="77777777" w:rsidR="00566C4A" w:rsidRDefault="00566C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1A61339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F5CDF09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8E55103" w14:textId="56A1E487" w:rsidR="00AD439A" w:rsidRDefault="00AD439A" w:rsidP="00AD439A">
          <w:pPr>
            <w:jc w:val="center"/>
          </w:pPr>
          <w:r>
            <w:sym w:font="Symbol" w:char="F0D3"/>
          </w:r>
          <w:r w:rsidR="00411942">
            <w:t>Rus Tudor</w:t>
          </w:r>
          <w:r>
            <w:t xml:space="preserve">, </w:t>
          </w:r>
          <w:r w:rsidR="0054179E">
            <w:fldChar w:fldCharType="begin"/>
          </w:r>
          <w:r w:rsidR="0054179E">
            <w:instrText xml:space="preserve"> DATE \@ "yyyy" </w:instrText>
          </w:r>
          <w:r w:rsidR="0054179E">
            <w:fldChar w:fldCharType="separate"/>
          </w:r>
          <w:r w:rsidR="00712EF3">
            <w:rPr>
              <w:noProof/>
            </w:rPr>
            <w:t>2020</w:t>
          </w:r>
          <w:r w:rsidR="0054179E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061936A" w14:textId="77777777" w:rsidR="00AD439A" w:rsidRDefault="00AD439A">
          <w:pPr>
            <w:jc w:val="right"/>
          </w:pPr>
          <w:r>
            <w:t xml:space="preserve">Page </w:t>
          </w:r>
          <w:r w:rsidR="00A61AF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61AF1">
            <w:rPr>
              <w:rStyle w:val="PageNumber"/>
            </w:rPr>
            <w:fldChar w:fldCharType="separate"/>
          </w:r>
          <w:r w:rsidR="006C5FBF">
            <w:rPr>
              <w:rStyle w:val="PageNumber"/>
              <w:noProof/>
            </w:rPr>
            <w:t>6</w:t>
          </w:r>
          <w:r w:rsidR="00A61AF1">
            <w:rPr>
              <w:rStyle w:val="PageNumber"/>
            </w:rPr>
            <w:fldChar w:fldCharType="end"/>
          </w:r>
        </w:p>
      </w:tc>
    </w:tr>
  </w:tbl>
  <w:p w14:paraId="1E05A2F1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BEF16" w14:textId="77777777" w:rsidR="00566C4A" w:rsidRDefault="00566C4A">
      <w:pPr>
        <w:spacing w:line="240" w:lineRule="auto"/>
      </w:pPr>
      <w:r>
        <w:separator/>
      </w:r>
    </w:p>
  </w:footnote>
  <w:footnote w:type="continuationSeparator" w:id="0">
    <w:p w14:paraId="3D0895D4" w14:textId="77777777" w:rsidR="00566C4A" w:rsidRDefault="00566C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9536A" w14:textId="77777777" w:rsidR="00AD439A" w:rsidRDefault="00AD439A">
    <w:pPr>
      <w:rPr>
        <w:sz w:val="24"/>
      </w:rPr>
    </w:pPr>
  </w:p>
  <w:p w14:paraId="02F1DB42" w14:textId="77777777" w:rsidR="00AD439A" w:rsidRDefault="00AD439A">
    <w:pPr>
      <w:pBdr>
        <w:top w:val="single" w:sz="6" w:space="1" w:color="auto"/>
      </w:pBdr>
      <w:rPr>
        <w:sz w:val="24"/>
      </w:rPr>
    </w:pPr>
  </w:p>
  <w:p w14:paraId="13752CF9" w14:textId="7A84AB0C" w:rsidR="00AD439A" w:rsidRDefault="004F5DDD">
    <w:pPr>
      <w:pBdr>
        <w:bottom w:val="single" w:sz="6" w:space="1" w:color="auto"/>
      </w:pBdr>
      <w:jc w:val="right"/>
    </w:pPr>
    <w:fldSimple w:instr=" DOCPROPERTY &quot;Company&quot;  \* MERGEFORMAT ">
      <w:r w:rsidR="00A02116">
        <w:rPr>
          <w:rFonts w:ascii="Arial" w:hAnsi="Arial"/>
          <w:b/>
          <w:sz w:val="36"/>
        </w:rPr>
        <w:t>Rus Tudor</w:t>
      </w:r>
    </w:fldSimple>
  </w:p>
  <w:p w14:paraId="114B1691" w14:textId="5CEB9132" w:rsidR="00AD439A" w:rsidRDefault="004F5DDD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A02116">
        <w:rPr>
          <w:rFonts w:ascii="Arial" w:hAnsi="Arial"/>
          <w:b/>
          <w:sz w:val="36"/>
        </w:rPr>
        <w:t>30431</w:t>
      </w:r>
    </w:fldSimple>
  </w:p>
  <w:p w14:paraId="08AD7572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017F55CF" w14:textId="77777777"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14:paraId="3E195DA8" w14:textId="77777777">
      <w:tc>
        <w:tcPr>
          <w:tcW w:w="6379" w:type="dxa"/>
        </w:tcPr>
        <w:p w14:paraId="0F2AA982" w14:textId="110B512F" w:rsidR="00AD439A" w:rsidRDefault="0001510F">
          <w:r>
            <w:t>Airplane checkup</w:t>
          </w:r>
        </w:p>
      </w:tc>
      <w:tc>
        <w:tcPr>
          <w:tcW w:w="3179" w:type="dxa"/>
        </w:tcPr>
        <w:p w14:paraId="72B5A8CB" w14:textId="3956B2B7"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AD439A" w14:paraId="067F581F" w14:textId="77777777">
      <w:tc>
        <w:tcPr>
          <w:tcW w:w="6379" w:type="dxa"/>
        </w:tcPr>
        <w:p w14:paraId="6E2AD975" w14:textId="77777777" w:rsidR="00AD439A" w:rsidRDefault="004F5DDD">
          <w:fldSimple w:instr=" TITLE  \* MERGEFORMAT ">
            <w:r w:rsidR="00AD439A">
              <w:t>Vision</w:t>
            </w:r>
          </w:fldSimple>
        </w:p>
      </w:tc>
      <w:tc>
        <w:tcPr>
          <w:tcW w:w="3179" w:type="dxa"/>
        </w:tcPr>
        <w:p w14:paraId="7CE55F20" w14:textId="4E12F830" w:rsidR="00AD439A" w:rsidRDefault="00AD439A">
          <w:r>
            <w:t xml:space="preserve">  Date:  </w:t>
          </w:r>
          <w:r w:rsidR="00F4064E">
            <w:t>19</w:t>
          </w:r>
          <w:r>
            <w:t>/</w:t>
          </w:r>
          <w:r w:rsidR="00F4064E">
            <w:t>03</w:t>
          </w:r>
          <w:r>
            <w:t>/</w:t>
          </w:r>
          <w:r w:rsidR="00F4064E">
            <w:t>2020</w:t>
          </w:r>
        </w:p>
      </w:tc>
    </w:tr>
    <w:tr w:rsidR="00AD439A" w14:paraId="4B461FA4" w14:textId="77777777">
      <w:tc>
        <w:tcPr>
          <w:tcW w:w="9558" w:type="dxa"/>
          <w:gridSpan w:val="2"/>
        </w:tcPr>
        <w:p w14:paraId="5E645CB9" w14:textId="455D30D2" w:rsidR="00AD439A" w:rsidRDefault="00F4064E">
          <w:proofErr w:type="spellStart"/>
          <w:r>
            <w:t>AirplaneCheckup.I</w:t>
          </w:r>
          <w:proofErr w:type="spellEnd"/>
        </w:p>
      </w:tc>
    </w:tr>
  </w:tbl>
  <w:p w14:paraId="5C38A8C6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E092F3E"/>
    <w:multiLevelType w:val="hybridMultilevel"/>
    <w:tmpl w:val="29283F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824C53"/>
    <w:multiLevelType w:val="hybridMultilevel"/>
    <w:tmpl w:val="C8CA7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6"/>
  </w:num>
  <w:num w:numId="5">
    <w:abstractNumId w:val="29"/>
  </w:num>
  <w:num w:numId="6">
    <w:abstractNumId w:val="22"/>
  </w:num>
  <w:num w:numId="7">
    <w:abstractNumId w:val="21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8"/>
  </w:num>
  <w:num w:numId="11">
    <w:abstractNumId w:val="5"/>
  </w:num>
  <w:num w:numId="12">
    <w:abstractNumId w:val="17"/>
  </w:num>
  <w:num w:numId="13">
    <w:abstractNumId w:val="15"/>
  </w:num>
  <w:num w:numId="14">
    <w:abstractNumId w:val="27"/>
  </w:num>
  <w:num w:numId="15">
    <w:abstractNumId w:val="14"/>
  </w:num>
  <w:num w:numId="16">
    <w:abstractNumId w:val="7"/>
  </w:num>
  <w:num w:numId="17">
    <w:abstractNumId w:val="26"/>
  </w:num>
  <w:num w:numId="18">
    <w:abstractNumId w:val="20"/>
  </w:num>
  <w:num w:numId="19">
    <w:abstractNumId w:val="8"/>
  </w:num>
  <w:num w:numId="20">
    <w:abstractNumId w:val="19"/>
  </w:num>
  <w:num w:numId="21">
    <w:abstractNumId w:val="13"/>
  </w:num>
  <w:num w:numId="22">
    <w:abstractNumId w:val="25"/>
  </w:num>
  <w:num w:numId="23">
    <w:abstractNumId w:val="12"/>
  </w:num>
  <w:num w:numId="24">
    <w:abstractNumId w:val="11"/>
  </w:num>
  <w:num w:numId="25">
    <w:abstractNumId w:val="9"/>
  </w:num>
  <w:num w:numId="26">
    <w:abstractNumId w:val="23"/>
  </w:num>
  <w:num w:numId="27">
    <w:abstractNumId w:val="24"/>
  </w:num>
  <w:num w:numId="28">
    <w:abstractNumId w:val="30"/>
  </w:num>
  <w:num w:numId="29">
    <w:abstractNumId w:val="18"/>
  </w:num>
  <w:num w:numId="30">
    <w:abstractNumId w:val="4"/>
  </w:num>
  <w:num w:numId="31">
    <w:abstractNumId w:val="10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01510F"/>
    <w:rsid w:val="001C7458"/>
    <w:rsid w:val="001D42BB"/>
    <w:rsid w:val="002608F4"/>
    <w:rsid w:val="002E534B"/>
    <w:rsid w:val="003514D6"/>
    <w:rsid w:val="00411942"/>
    <w:rsid w:val="0049096B"/>
    <w:rsid w:val="004F5DDD"/>
    <w:rsid w:val="0054179E"/>
    <w:rsid w:val="00566C4A"/>
    <w:rsid w:val="00577CE5"/>
    <w:rsid w:val="005A3207"/>
    <w:rsid w:val="00600853"/>
    <w:rsid w:val="006C5FBF"/>
    <w:rsid w:val="00712EF3"/>
    <w:rsid w:val="0073239A"/>
    <w:rsid w:val="0085257A"/>
    <w:rsid w:val="009B5BF2"/>
    <w:rsid w:val="00A02116"/>
    <w:rsid w:val="00A61AF1"/>
    <w:rsid w:val="00A61FD4"/>
    <w:rsid w:val="00AB15B2"/>
    <w:rsid w:val="00AD439A"/>
    <w:rsid w:val="00B56935"/>
    <w:rsid w:val="00B90E27"/>
    <w:rsid w:val="00B944EA"/>
    <w:rsid w:val="00BE1B76"/>
    <w:rsid w:val="00C24CF0"/>
    <w:rsid w:val="00C35D85"/>
    <w:rsid w:val="00C40B77"/>
    <w:rsid w:val="00DF1DF0"/>
    <w:rsid w:val="00E41E57"/>
    <w:rsid w:val="00E55EE3"/>
    <w:rsid w:val="00F36150"/>
    <w:rsid w:val="00F4064E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6BC119"/>
  <w15:docId w15:val="{4986F9D2-B239-4994-8B81-675FD6F2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link w:val="BodyTextChar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C40B77"/>
    <w:pPr>
      <w:tabs>
        <w:tab w:val="left" w:pos="540"/>
        <w:tab w:val="left" w:pos="1260"/>
      </w:tabs>
      <w:spacing w:after="120"/>
    </w:p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260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86</TotalTime>
  <Pages>5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Rudy</cp:lastModifiedBy>
  <cp:revision>14</cp:revision>
  <cp:lastPrinted>2001-03-15T12:26:00Z</cp:lastPrinted>
  <dcterms:created xsi:type="dcterms:W3CDTF">2010-02-24T07:49:00Z</dcterms:created>
  <dcterms:modified xsi:type="dcterms:W3CDTF">2020-04-04T18:08:00Z</dcterms:modified>
</cp:coreProperties>
</file>